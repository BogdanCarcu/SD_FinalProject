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72" w:rsidRPr="00841B13" w:rsidRDefault="00402172" w:rsidP="00402172">
      <w:pPr>
        <w:pStyle w:val="Title"/>
        <w:jc w:val="right"/>
      </w:pPr>
      <w:r>
        <w:t>Internship in Sight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72F1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402172" w:rsidRPr="00AD232E">
        <w:tc>
          <w:tcPr>
            <w:tcW w:w="2304" w:type="dxa"/>
          </w:tcPr>
          <w:p w:rsidR="00402172" w:rsidRPr="00AD232E" w:rsidRDefault="00402172" w:rsidP="00402172">
            <w:pPr>
              <w:pStyle w:val="Tabletext"/>
            </w:pPr>
            <w:r>
              <w:t>19/03/2018</w:t>
            </w:r>
          </w:p>
        </w:tc>
        <w:tc>
          <w:tcPr>
            <w:tcW w:w="1152" w:type="dxa"/>
          </w:tcPr>
          <w:p w:rsidR="00402172" w:rsidRPr="00AD232E" w:rsidRDefault="00402172" w:rsidP="0040217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02172" w:rsidRPr="00AD232E" w:rsidRDefault="00402172" w:rsidP="00402172">
            <w:pPr>
              <w:pStyle w:val="Tabletext"/>
            </w:pPr>
          </w:p>
        </w:tc>
        <w:tc>
          <w:tcPr>
            <w:tcW w:w="2304" w:type="dxa"/>
          </w:tcPr>
          <w:p w:rsidR="00402172" w:rsidRPr="00400EB4" w:rsidRDefault="00402172" w:rsidP="00402172">
            <w:pPr>
              <w:pStyle w:val="Tabletext"/>
            </w:pPr>
            <w:proofErr w:type="spellStart"/>
            <w:r>
              <w:t>Cârcu</w:t>
            </w:r>
            <w:proofErr w:type="spellEnd"/>
            <w:r>
              <w:t xml:space="preserve"> Bogdan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951C82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951C8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951C82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951C8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BD2556" w:rsidRDefault="00BD2556" w:rsidP="00CE5E94">
      <w:pPr>
        <w:pStyle w:val="InfoBlue"/>
        <w:rPr>
          <w:i/>
        </w:rPr>
      </w:pPr>
      <w:r>
        <w:tab/>
      </w:r>
      <w:r>
        <w:tab/>
      </w:r>
      <w:r w:rsidR="00173173">
        <w:t>“Internship in Sight” is a web application, i.e</w:t>
      </w:r>
      <w:r w:rsidR="00173173" w:rsidRPr="0080540E">
        <w:t xml:space="preserve">., a </w:t>
      </w:r>
      <w:hyperlink r:id="rId8" w:tooltip="Client–server model" w:history="1">
        <w:r w:rsidR="00173173" w:rsidRPr="0080540E">
          <w:rPr>
            <w:rStyle w:val="Hyperlink"/>
            <w:color w:val="000000"/>
            <w:u w:val="none"/>
          </w:rPr>
          <w:t>client–server</w:t>
        </w:r>
      </w:hyperlink>
      <w:r w:rsidR="00173173" w:rsidRPr="0080540E">
        <w:t> </w:t>
      </w:r>
      <w:hyperlink r:id="rId9" w:tooltip="Computer program" w:history="1">
        <w:r w:rsidR="00173173" w:rsidRPr="0080540E">
          <w:rPr>
            <w:rStyle w:val="Hyperlink"/>
            <w:color w:val="000000"/>
            <w:u w:val="none"/>
          </w:rPr>
          <w:t>computer program</w:t>
        </w:r>
      </w:hyperlink>
      <w:r w:rsidR="00173173" w:rsidRPr="0080540E">
        <w:t> in which the client (including the user interface and client-side logic) runs in a </w:t>
      </w:r>
      <w:hyperlink r:id="rId10" w:tooltip="Web browser" w:history="1">
        <w:r w:rsidR="00173173" w:rsidRPr="0080540E">
          <w:rPr>
            <w:rStyle w:val="Hyperlink"/>
            <w:color w:val="000000"/>
            <w:u w:val="none"/>
          </w:rPr>
          <w:t>web browser</w:t>
        </w:r>
      </w:hyperlink>
      <w:r w:rsidR="00173173" w:rsidRPr="0080540E">
        <w:t>.</w:t>
      </w:r>
      <w:r>
        <w:t xml:space="preserve"> </w:t>
      </w:r>
      <w:r w:rsidR="00173173">
        <w:t>It depicts a platform for student-compan</w:t>
      </w:r>
      <w:r w:rsidR="00FD5AC6">
        <w:t>y</w:t>
      </w:r>
      <w:r w:rsidR="00173173">
        <w:t xml:space="preserve"> interactions. 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CE5E94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E676AE" w:rsidRDefault="00BD2556" w:rsidP="00CE5E94">
            <w:pPr>
              <w:pStyle w:val="InfoBlue"/>
              <w:rPr>
                <w:i/>
              </w:rPr>
            </w:pPr>
            <w:r w:rsidRPr="00E676AE">
              <w:t xml:space="preserve">Management system </w:t>
            </w:r>
          </w:p>
        </w:tc>
        <w:tc>
          <w:tcPr>
            <w:tcW w:w="3232" w:type="dxa"/>
          </w:tcPr>
          <w:p w:rsidR="0085257A" w:rsidRPr="00E676AE" w:rsidRDefault="00BD2556" w:rsidP="00CE5E94">
            <w:pPr>
              <w:pStyle w:val="InfoBlue"/>
              <w:rPr>
                <w:i/>
              </w:rPr>
            </w:pPr>
            <w:r w:rsidRPr="00E676AE">
              <w:t>System used to control and create certain objects, placing them in a controlled environment.</w:t>
            </w:r>
          </w:p>
        </w:tc>
        <w:tc>
          <w:tcPr>
            <w:tcW w:w="1890" w:type="dxa"/>
          </w:tcPr>
          <w:p w:rsidR="0085257A" w:rsidRPr="00E676AE" w:rsidRDefault="0085257A" w:rsidP="00CE5E94">
            <w:pPr>
              <w:pStyle w:val="InfoBlue"/>
            </w:pPr>
          </w:p>
        </w:tc>
        <w:tc>
          <w:tcPr>
            <w:tcW w:w="3420" w:type="dxa"/>
          </w:tcPr>
          <w:p w:rsidR="0085257A" w:rsidRPr="00E676AE" w:rsidRDefault="0085257A" w:rsidP="00CE5E94">
            <w:pPr>
              <w:pStyle w:val="InfoBlue"/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E676AE" w:rsidRDefault="00B16242" w:rsidP="00CE5E94">
            <w:pPr>
              <w:pStyle w:val="InfoBlue"/>
            </w:pPr>
            <w:r w:rsidRPr="00E676AE">
              <w:t>Internship</w:t>
            </w:r>
          </w:p>
        </w:tc>
        <w:tc>
          <w:tcPr>
            <w:tcW w:w="3232" w:type="dxa"/>
          </w:tcPr>
          <w:p w:rsidR="00BD2556" w:rsidRPr="00E676AE" w:rsidRDefault="007E3EF1" w:rsidP="00CE5E94">
            <w:pPr>
              <w:pStyle w:val="InfoBlue"/>
            </w:pPr>
            <w:r w:rsidRPr="00E676AE">
              <w:t>P</w:t>
            </w:r>
            <w:r w:rsidR="00B16242" w:rsidRPr="00E676AE">
              <w:t xml:space="preserve">eriod of work experience offered by an organization for a limited </w:t>
            </w:r>
            <w:proofErr w:type="gramStart"/>
            <w:r w:rsidR="00B16242" w:rsidRPr="00E676AE">
              <w:t>period of time</w:t>
            </w:r>
            <w:proofErr w:type="gramEnd"/>
          </w:p>
        </w:tc>
        <w:tc>
          <w:tcPr>
            <w:tcW w:w="1890" w:type="dxa"/>
          </w:tcPr>
          <w:p w:rsidR="00BD2556" w:rsidRPr="00E676AE" w:rsidRDefault="00BD2556" w:rsidP="00CE5E94">
            <w:pPr>
              <w:pStyle w:val="InfoBlue"/>
            </w:pPr>
          </w:p>
        </w:tc>
        <w:tc>
          <w:tcPr>
            <w:tcW w:w="3420" w:type="dxa"/>
          </w:tcPr>
          <w:p w:rsidR="00BD2556" w:rsidRPr="00E676AE" w:rsidRDefault="00BD2556" w:rsidP="00CE5E94">
            <w:pPr>
              <w:pStyle w:val="InfoBlue"/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E676AE" w:rsidRDefault="00BD2556" w:rsidP="00CE5E94">
            <w:pPr>
              <w:pStyle w:val="InfoBlue"/>
              <w:rPr>
                <w:i/>
              </w:rPr>
            </w:pPr>
            <w:r w:rsidRPr="00E676AE">
              <w:t>Database</w:t>
            </w:r>
          </w:p>
        </w:tc>
        <w:tc>
          <w:tcPr>
            <w:tcW w:w="3232" w:type="dxa"/>
          </w:tcPr>
          <w:p w:rsidR="00BD2556" w:rsidRPr="00E676AE" w:rsidRDefault="00BD2556" w:rsidP="00CE5E94">
            <w:pPr>
              <w:pStyle w:val="InfoBlue"/>
              <w:rPr>
                <w:i/>
              </w:rPr>
            </w:pPr>
            <w:r w:rsidRPr="00E676AE">
              <w:t>A collection of information that can be easily manipulated.</w:t>
            </w:r>
          </w:p>
        </w:tc>
        <w:tc>
          <w:tcPr>
            <w:tcW w:w="1890" w:type="dxa"/>
          </w:tcPr>
          <w:p w:rsidR="00BD2556" w:rsidRPr="00E676AE" w:rsidRDefault="00BD2556" w:rsidP="00CE5E94">
            <w:pPr>
              <w:pStyle w:val="InfoBlue"/>
            </w:pPr>
          </w:p>
        </w:tc>
        <w:tc>
          <w:tcPr>
            <w:tcW w:w="3420" w:type="dxa"/>
          </w:tcPr>
          <w:p w:rsidR="00BD2556" w:rsidRPr="00E676AE" w:rsidRDefault="00BD2556" w:rsidP="00CE5E94">
            <w:pPr>
              <w:pStyle w:val="InfoBlue"/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E676AE" w:rsidRDefault="001808A0" w:rsidP="00CE5E94">
            <w:pPr>
              <w:pStyle w:val="InfoBlue"/>
            </w:pPr>
            <w:r w:rsidRPr="00E676AE">
              <w:t>Recruitment advertising</w:t>
            </w:r>
          </w:p>
        </w:tc>
        <w:tc>
          <w:tcPr>
            <w:tcW w:w="3232" w:type="dxa"/>
          </w:tcPr>
          <w:p w:rsidR="00BD2556" w:rsidRPr="00E676AE" w:rsidRDefault="001808A0" w:rsidP="00CE5E94">
            <w:pPr>
              <w:pStyle w:val="InfoBlue"/>
            </w:pPr>
            <w:r w:rsidRPr="00E676AE">
              <w:t>All means of communications used by an organization to attract talent to work within it.</w:t>
            </w:r>
          </w:p>
        </w:tc>
        <w:tc>
          <w:tcPr>
            <w:tcW w:w="1890" w:type="dxa"/>
          </w:tcPr>
          <w:p w:rsidR="00BD2556" w:rsidRPr="00E676AE" w:rsidRDefault="00BD2556" w:rsidP="00CE5E94">
            <w:pPr>
              <w:pStyle w:val="InfoBlue"/>
            </w:pPr>
          </w:p>
        </w:tc>
        <w:tc>
          <w:tcPr>
            <w:tcW w:w="3420" w:type="dxa"/>
          </w:tcPr>
          <w:p w:rsidR="00BD2556" w:rsidRPr="00E676AE" w:rsidRDefault="00BD2556" w:rsidP="00CE5E94">
            <w:pPr>
              <w:pStyle w:val="InfoBlue"/>
            </w:pPr>
          </w:p>
        </w:tc>
      </w:tr>
      <w:tr w:rsidR="00D15854" w:rsidRPr="00AD232E" w:rsidTr="00AD232E">
        <w:trPr>
          <w:trHeight w:val="976"/>
        </w:trPr>
        <w:tc>
          <w:tcPr>
            <w:tcW w:w="2258" w:type="dxa"/>
          </w:tcPr>
          <w:p w:rsidR="00D15854" w:rsidRPr="00E676AE" w:rsidRDefault="00057324" w:rsidP="00CE5E94">
            <w:pPr>
              <w:pStyle w:val="InfoBlue"/>
            </w:pPr>
            <w:r w:rsidRPr="00E676AE">
              <w:t>Use case</w:t>
            </w:r>
          </w:p>
        </w:tc>
        <w:tc>
          <w:tcPr>
            <w:tcW w:w="3232" w:type="dxa"/>
          </w:tcPr>
          <w:p w:rsidR="00D15854" w:rsidRPr="00E676AE" w:rsidRDefault="00057324" w:rsidP="00CE5E94">
            <w:pPr>
              <w:pStyle w:val="InfoBlue"/>
            </w:pPr>
            <w:r w:rsidRPr="00E676AE">
              <w:t>In software development, a use case is a step-by-step list of actions that end users would take to achieve specific goals. Use cases facilitate end user-focused software testing.</w:t>
            </w:r>
          </w:p>
        </w:tc>
        <w:tc>
          <w:tcPr>
            <w:tcW w:w="1890" w:type="dxa"/>
          </w:tcPr>
          <w:p w:rsidR="00D15854" w:rsidRPr="00E676AE" w:rsidRDefault="00D15854" w:rsidP="00CE5E94">
            <w:pPr>
              <w:pStyle w:val="InfoBlue"/>
            </w:pPr>
          </w:p>
        </w:tc>
        <w:tc>
          <w:tcPr>
            <w:tcW w:w="3420" w:type="dxa"/>
          </w:tcPr>
          <w:p w:rsidR="00D15854" w:rsidRPr="00E676AE" w:rsidRDefault="00D15854" w:rsidP="00CE5E94">
            <w:pPr>
              <w:pStyle w:val="InfoBlue"/>
            </w:pPr>
          </w:p>
        </w:tc>
      </w:tr>
      <w:tr w:rsidR="00D15854" w:rsidRPr="00AD232E" w:rsidTr="00AD232E">
        <w:trPr>
          <w:trHeight w:val="976"/>
        </w:trPr>
        <w:tc>
          <w:tcPr>
            <w:tcW w:w="2258" w:type="dxa"/>
          </w:tcPr>
          <w:p w:rsidR="00D15854" w:rsidRPr="00E676AE" w:rsidRDefault="00057324" w:rsidP="00CE5E94">
            <w:pPr>
              <w:pStyle w:val="InfoBlue"/>
            </w:pPr>
            <w:r w:rsidRPr="00E676AE">
              <w:t>Functional requirements</w:t>
            </w:r>
          </w:p>
        </w:tc>
        <w:tc>
          <w:tcPr>
            <w:tcW w:w="3232" w:type="dxa"/>
          </w:tcPr>
          <w:p w:rsidR="00D15854" w:rsidRPr="00E676AE" w:rsidRDefault="00057324" w:rsidP="00CE5E94">
            <w:pPr>
              <w:pStyle w:val="InfoBlue"/>
            </w:pPr>
            <w:r w:rsidRPr="00E676AE">
              <w:t>The working characteristics of a product. These are based on how end users will use the product.</w:t>
            </w:r>
          </w:p>
        </w:tc>
        <w:tc>
          <w:tcPr>
            <w:tcW w:w="1890" w:type="dxa"/>
          </w:tcPr>
          <w:p w:rsidR="00D15854" w:rsidRPr="00E676AE" w:rsidRDefault="00D15854" w:rsidP="00CE5E94">
            <w:pPr>
              <w:pStyle w:val="InfoBlue"/>
            </w:pPr>
          </w:p>
        </w:tc>
        <w:tc>
          <w:tcPr>
            <w:tcW w:w="3420" w:type="dxa"/>
          </w:tcPr>
          <w:p w:rsidR="00D15854" w:rsidRPr="00E676AE" w:rsidRDefault="00D15854" w:rsidP="00CE5E94">
            <w:pPr>
              <w:pStyle w:val="InfoBlue"/>
            </w:pPr>
          </w:p>
        </w:tc>
      </w:tr>
      <w:tr w:rsidR="00D15854" w:rsidRPr="00AD232E" w:rsidTr="00AD232E">
        <w:trPr>
          <w:trHeight w:val="976"/>
        </w:trPr>
        <w:tc>
          <w:tcPr>
            <w:tcW w:w="2258" w:type="dxa"/>
          </w:tcPr>
          <w:p w:rsidR="00D15854" w:rsidRPr="00E676AE" w:rsidRDefault="00137BCC" w:rsidP="00CE5E94">
            <w:pPr>
              <w:pStyle w:val="InfoBlue"/>
              <w:rPr>
                <w:b/>
              </w:rPr>
            </w:pPr>
            <w:r w:rsidRPr="00E676AE">
              <w:rPr>
                <w:rStyle w:val="Strong"/>
                <w:b w:val="0"/>
              </w:rPr>
              <w:t>High-Level requirement</w:t>
            </w:r>
          </w:p>
        </w:tc>
        <w:tc>
          <w:tcPr>
            <w:tcW w:w="3232" w:type="dxa"/>
          </w:tcPr>
          <w:p w:rsidR="00D15854" w:rsidRPr="00E676AE" w:rsidRDefault="00137BCC" w:rsidP="00CE5E94">
            <w:pPr>
              <w:pStyle w:val="InfoBlue"/>
            </w:pPr>
            <w:r w:rsidRPr="00E676AE">
              <w:t>The high-level requirements explain the major requirements and characteristics of the final product, including its purpose as a product and within the company.</w:t>
            </w:r>
          </w:p>
        </w:tc>
        <w:tc>
          <w:tcPr>
            <w:tcW w:w="1890" w:type="dxa"/>
          </w:tcPr>
          <w:p w:rsidR="00D15854" w:rsidRPr="00E676AE" w:rsidRDefault="00D15854" w:rsidP="00CE5E94">
            <w:pPr>
              <w:pStyle w:val="InfoBlue"/>
            </w:pPr>
          </w:p>
        </w:tc>
        <w:tc>
          <w:tcPr>
            <w:tcW w:w="3420" w:type="dxa"/>
          </w:tcPr>
          <w:p w:rsidR="00D15854" w:rsidRPr="00E676AE" w:rsidRDefault="00D15854" w:rsidP="00CE5E94">
            <w:pPr>
              <w:pStyle w:val="InfoBlue"/>
            </w:pPr>
          </w:p>
        </w:tc>
      </w:tr>
      <w:tr w:rsidR="00D15854" w:rsidRPr="00AD232E" w:rsidTr="00AD232E">
        <w:trPr>
          <w:trHeight w:val="976"/>
        </w:trPr>
        <w:tc>
          <w:tcPr>
            <w:tcW w:w="2258" w:type="dxa"/>
          </w:tcPr>
          <w:p w:rsidR="00D15854" w:rsidRPr="00E676AE" w:rsidRDefault="00CE5E94" w:rsidP="00CE5E94">
            <w:pPr>
              <w:pStyle w:val="InfoBlue"/>
            </w:pPr>
            <w:r w:rsidRPr="00E676AE">
              <w:t xml:space="preserve">Web application </w:t>
            </w:r>
          </w:p>
        </w:tc>
        <w:tc>
          <w:tcPr>
            <w:tcW w:w="3232" w:type="dxa"/>
          </w:tcPr>
          <w:p w:rsidR="00D15854" w:rsidRPr="00E676AE" w:rsidRDefault="00CE5E94" w:rsidP="00CE5E94">
            <w:pPr>
              <w:pStyle w:val="InfoBlue"/>
            </w:pPr>
            <w:r w:rsidRPr="00E676AE">
              <w:t>In computing, a </w:t>
            </w:r>
            <w:r w:rsidRPr="00E676AE">
              <w:rPr>
                <w:bCs/>
              </w:rPr>
              <w:t>web application</w:t>
            </w:r>
            <w:r w:rsidRPr="00E676AE">
              <w:t> or </w:t>
            </w:r>
            <w:r w:rsidRPr="00E676AE">
              <w:rPr>
                <w:bCs/>
              </w:rPr>
              <w:t>web app</w:t>
            </w:r>
            <w:r w:rsidRPr="00E676AE">
              <w:t> is a </w:t>
            </w:r>
            <w:hyperlink r:id="rId11" w:tooltip="Client–server model" w:history="1">
              <w:r w:rsidRPr="00E676AE">
                <w:rPr>
                  <w:rStyle w:val="Hyperlink"/>
                  <w:b/>
                  <w:color w:val="000000"/>
                  <w:u w:val="none"/>
                </w:rPr>
                <w:t>client–server</w:t>
              </w:r>
            </w:hyperlink>
            <w:r w:rsidRPr="00E676AE">
              <w:t> </w:t>
            </w:r>
            <w:hyperlink r:id="rId12" w:tooltip="Computer program" w:history="1">
              <w:r w:rsidRPr="00E676AE">
                <w:rPr>
                  <w:rStyle w:val="Hyperlink"/>
                  <w:b/>
                  <w:color w:val="000000"/>
                  <w:u w:val="none"/>
                </w:rPr>
                <w:t>computer program</w:t>
              </w:r>
            </w:hyperlink>
            <w:r w:rsidRPr="00E676AE">
              <w:t> in which the client (including the user interface and client-side logic) runs in a </w:t>
            </w:r>
            <w:hyperlink r:id="rId13" w:tooltip="Web browser" w:history="1">
              <w:r w:rsidRPr="00E676AE">
                <w:rPr>
                  <w:rStyle w:val="Hyperlink"/>
                  <w:b/>
                  <w:color w:val="000000"/>
                  <w:u w:val="none"/>
                </w:rPr>
                <w:t>web browser</w:t>
              </w:r>
            </w:hyperlink>
            <w:r w:rsidRPr="00E676AE">
              <w:t>.</w:t>
            </w:r>
          </w:p>
        </w:tc>
        <w:tc>
          <w:tcPr>
            <w:tcW w:w="1890" w:type="dxa"/>
          </w:tcPr>
          <w:p w:rsidR="00D15854" w:rsidRPr="00E676AE" w:rsidRDefault="00D15854" w:rsidP="00CE5E94">
            <w:pPr>
              <w:pStyle w:val="InfoBlue"/>
            </w:pPr>
          </w:p>
        </w:tc>
        <w:tc>
          <w:tcPr>
            <w:tcW w:w="3420" w:type="dxa"/>
          </w:tcPr>
          <w:p w:rsidR="00D15854" w:rsidRPr="00E676AE" w:rsidRDefault="00D15854" w:rsidP="00CE5E94">
            <w:pPr>
              <w:pStyle w:val="InfoBlue"/>
            </w:pPr>
          </w:p>
        </w:tc>
      </w:tr>
    </w:tbl>
    <w:p w:rsidR="0085257A" w:rsidRPr="00AD232E" w:rsidRDefault="0085257A">
      <w:pPr>
        <w:pStyle w:val="BodyText"/>
      </w:pPr>
      <w:bookmarkStart w:id="7" w:name="_GoBack"/>
      <w:bookmarkEnd w:id="6"/>
      <w:bookmarkEnd w:id="7"/>
    </w:p>
    <w:sectPr w:rsidR="0085257A" w:rsidRPr="00AD232E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6AE" w:rsidRDefault="00E676AE">
      <w:pPr>
        <w:spacing w:line="240" w:lineRule="auto"/>
      </w:pPr>
      <w:r>
        <w:separator/>
      </w:r>
    </w:p>
  </w:endnote>
  <w:endnote w:type="continuationSeparator" w:id="0">
    <w:p w:rsidR="00E676AE" w:rsidRDefault="00E67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402172" w:rsidP="00AD439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C</w:t>
          </w:r>
          <w:r>
            <w:rPr>
              <w:lang w:val="ro-RO"/>
            </w:rPr>
            <w:t>ârcu Bogda</w:t>
          </w:r>
          <w:r>
            <w:fldChar w:fldCharType="end"/>
          </w:r>
          <w:r>
            <w:t xml:space="preserve">n,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5854">
            <w:rPr>
              <w:noProof/>
            </w:rPr>
            <w:t>2018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872F1D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6AE" w:rsidRDefault="00E676AE">
      <w:pPr>
        <w:spacing w:line="240" w:lineRule="auto"/>
      </w:pPr>
      <w:r>
        <w:separator/>
      </w:r>
    </w:p>
  </w:footnote>
  <w:footnote w:type="continuationSeparator" w:id="0">
    <w:p w:rsidR="00E676AE" w:rsidRDefault="00E676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402172" w:rsidRDefault="00402172" w:rsidP="00402172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>
      <w:rPr>
        <w:rFonts w:ascii="Arial" w:hAnsi="Arial"/>
        <w:b/>
        <w:sz w:val="36"/>
      </w:rPr>
      <w:t>Cârcu</w:t>
    </w:r>
    <w:proofErr w:type="spellEnd"/>
    <w:r>
      <w:rPr>
        <w:rFonts w:ascii="Arial" w:hAnsi="Arial"/>
        <w:b/>
        <w:sz w:val="36"/>
      </w:rPr>
      <w:t xml:space="preserve"> Bogdan</w:t>
    </w:r>
    <w:r>
      <w:fldChar w:fldCharType="end"/>
    </w:r>
  </w:p>
  <w:p w:rsidR="00402172" w:rsidRDefault="00E676AE" w:rsidP="0040217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02172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:rsidR="00402172" w:rsidRDefault="00402172" w:rsidP="00402172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402172" w:rsidP="00872F1D">
          <w:r>
            <w:t>Internship in Sight</w:t>
          </w:r>
        </w:p>
      </w:tc>
      <w:tc>
        <w:tcPr>
          <w:tcW w:w="3179" w:type="dxa"/>
        </w:tcPr>
        <w:p w:rsidR="00AD439A" w:rsidRDefault="00AD439A" w:rsidP="00872F1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72F1D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872F1D">
          <w:r>
            <w:t xml:space="preserve">  Date:  </w:t>
          </w:r>
          <w:r w:rsidR="00402172">
            <w:t>19/</w:t>
          </w:r>
          <w:r w:rsidR="00872F1D">
            <w:t>03</w:t>
          </w:r>
          <w:r w:rsidR="00402172">
            <w:t>/</w:t>
          </w:r>
          <w:r w:rsidR="00872F1D">
            <w:t>201</w:t>
          </w:r>
          <w:r w:rsidR="00402172">
            <w:t>8</w:t>
          </w:r>
        </w:p>
      </w:tc>
    </w:tr>
    <w:tr w:rsidR="00AD439A">
      <w:tc>
        <w:tcPr>
          <w:tcW w:w="9558" w:type="dxa"/>
          <w:gridSpan w:val="2"/>
        </w:tcPr>
        <w:p w:rsidR="00AD439A" w:rsidRDefault="00912B3F" w:rsidP="00872F1D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57324"/>
    <w:rsid w:val="00137BCC"/>
    <w:rsid w:val="00173173"/>
    <w:rsid w:val="001808A0"/>
    <w:rsid w:val="001C7458"/>
    <w:rsid w:val="001D42BB"/>
    <w:rsid w:val="00220C07"/>
    <w:rsid w:val="0026708F"/>
    <w:rsid w:val="00402172"/>
    <w:rsid w:val="005A3207"/>
    <w:rsid w:val="00600853"/>
    <w:rsid w:val="007205F4"/>
    <w:rsid w:val="007E3EF1"/>
    <w:rsid w:val="007F349D"/>
    <w:rsid w:val="0080540E"/>
    <w:rsid w:val="0085257A"/>
    <w:rsid w:val="00872F1D"/>
    <w:rsid w:val="008978F7"/>
    <w:rsid w:val="008B519B"/>
    <w:rsid w:val="00912B3F"/>
    <w:rsid w:val="00951C82"/>
    <w:rsid w:val="009B5BF2"/>
    <w:rsid w:val="00A57374"/>
    <w:rsid w:val="00A61FD4"/>
    <w:rsid w:val="00AD232E"/>
    <w:rsid w:val="00AD439A"/>
    <w:rsid w:val="00B16242"/>
    <w:rsid w:val="00B56935"/>
    <w:rsid w:val="00B944EA"/>
    <w:rsid w:val="00BD2556"/>
    <w:rsid w:val="00BE1005"/>
    <w:rsid w:val="00BE1B76"/>
    <w:rsid w:val="00C05F21"/>
    <w:rsid w:val="00C35D85"/>
    <w:rsid w:val="00CE5184"/>
    <w:rsid w:val="00CE5E94"/>
    <w:rsid w:val="00D15854"/>
    <w:rsid w:val="00E41E57"/>
    <w:rsid w:val="00E55EE3"/>
    <w:rsid w:val="00E676AE"/>
    <w:rsid w:val="00F669DB"/>
    <w:rsid w:val="00F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52124"/>
  <w15:docId w15:val="{886F9C09-332F-46E8-92AF-7B475EFA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5E94"/>
    <w:pPr>
      <w:tabs>
        <w:tab w:val="left" w:pos="540"/>
        <w:tab w:val="left" w:pos="1260"/>
      </w:tabs>
      <w:spacing w:after="120"/>
    </w:pPr>
    <w:rPr>
      <w:rFonts w:ascii="Arial" w:hAnsi="Arial" w:cs="Arial"/>
      <w:color w:val="000000"/>
      <w:spacing w:val="-7"/>
      <w:bdr w:val="none" w:sz="0" w:space="0" w:color="auto" w:frame="1"/>
      <w:shd w:val="clear" w:color="auto" w:fill="FFFFFF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402172"/>
    <w:rPr>
      <w:rFonts w:ascii="Arial" w:hAnsi="Arial"/>
      <w:b/>
      <w:sz w:val="36"/>
    </w:rPr>
  </w:style>
  <w:style w:type="character" w:styleId="Strong">
    <w:name w:val="Strong"/>
    <w:uiPriority w:val="22"/>
    <w:qFormat/>
    <w:rsid w:val="00137BCC"/>
    <w:rPr>
      <w:b/>
      <w:bCs/>
    </w:rPr>
  </w:style>
  <w:style w:type="character" w:styleId="Emphasis">
    <w:name w:val="Emphasis"/>
    <w:uiPriority w:val="20"/>
    <w:qFormat/>
    <w:rsid w:val="00137B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ent%E2%80%93server_model" TargetMode="External"/><Relationship Id="rId13" Type="http://schemas.openxmlformats.org/officeDocument/2006/relationships/hyperlink" Target="https://en.wikipedia.org/wiki/Web_browse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Computer_progr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lient%E2%80%93server_mode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Web_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progra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110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bogda</cp:lastModifiedBy>
  <cp:revision>18</cp:revision>
  <cp:lastPrinted>2001-03-15T12:26:00Z</cp:lastPrinted>
  <dcterms:created xsi:type="dcterms:W3CDTF">2010-02-26T10:01:00Z</dcterms:created>
  <dcterms:modified xsi:type="dcterms:W3CDTF">2018-03-21T22:38:00Z</dcterms:modified>
</cp:coreProperties>
</file>